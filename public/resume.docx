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The first table is the name and contact info layout table. The second table is the objective table"/>
      </w:tblPr>
      <w:tblGrid>
        <w:gridCol w:w="4706"/>
        <w:gridCol w:w="3600"/>
      </w:tblGrid>
      <w:tr w:rsidR="007A0F44" w:rsidRPr="00565B06" w14:paraId="7A678F94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33DC36BE" w14:textId="77777777" w:rsidR="007A0F44" w:rsidRPr="00565B06" w:rsidRDefault="00424927" w:rsidP="00174A87">
            <w:pPr>
              <w:pStyle w:val="Title"/>
            </w:pPr>
            <w:r>
              <w:t>Manasseh</w:t>
            </w:r>
          </w:p>
          <w:p w14:paraId="222CDE5B" w14:textId="77777777" w:rsidR="007A0F44" w:rsidRPr="00565B06" w:rsidRDefault="00424927" w:rsidP="00174A87">
            <w:pPr>
              <w:pStyle w:val="Subtitle"/>
            </w:pPr>
            <w:r>
              <w:t>Ameyow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2E5B1FE7" w14:textId="77777777" w:rsidR="007A0F44" w:rsidRDefault="00000000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90F02FB74CAD3947A56BC1CF7F474DBD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424927">
                  <w:t xml:space="preserve">East </w:t>
                </w:r>
                <w:proofErr w:type="spellStart"/>
                <w:proofErr w:type="gramStart"/>
                <w:r w:rsidR="00424927">
                  <w:t>Legon,Accra</w:t>
                </w:r>
                <w:proofErr w:type="spellEnd"/>
                <w:proofErr w:type="gramEnd"/>
              </w:sdtContent>
            </w:sdt>
            <w:r w:rsidR="007A0F44">
              <w:rPr>
                <w:lang w:val="en-GB" w:bidi="en-GB"/>
              </w:rPr>
              <w:t xml:space="preserve">  </w:t>
            </w:r>
            <w:r w:rsidR="007A0F44" w:rsidRPr="009D0878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383140C6" wp14:editId="548EAE51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C462D1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&#13;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8E3A865" w14:textId="77777777" w:rsidR="007A0F44" w:rsidRDefault="00000000" w:rsidP="00174A87">
            <w:pPr>
              <w:pStyle w:val="ContactInfo"/>
            </w:pPr>
            <w:sdt>
              <w:sdtPr>
                <w:alias w:val="Enter phone number:"/>
                <w:tag w:val="Enter phone number:"/>
                <w:id w:val="381135673"/>
                <w:placeholder>
                  <w:docPart w:val="2E30117A597FBD4A8924613B11575A41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424927">
                  <w:t>+233 20 859 6936</w:t>
                </w:r>
              </w:sdtContent>
            </w:sdt>
            <w:r w:rsidR="007A0F44">
              <w:rPr>
                <w:lang w:val="en-GB" w:bidi="en-GB"/>
              </w:rPr>
              <w:t xml:space="preserve">  </w:t>
            </w:r>
            <w:r w:rsidR="007A0F44" w:rsidRPr="009D0878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00C230B9" wp14:editId="34D3CDC6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BF7803F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50C035D5" w14:textId="77777777" w:rsidR="007A0F44" w:rsidRDefault="00000000" w:rsidP="00174A87">
            <w:pPr>
              <w:pStyle w:val="ContactInfo"/>
            </w:pPr>
            <w:sdt>
              <w:sdtPr>
                <w:alias w:val="Enter email address:"/>
                <w:tag w:val="Enter email address:"/>
                <w:id w:val="479813182"/>
                <w:placeholder>
                  <w:docPart w:val="46AF788E7FC2C640BEAB9DBDD9B2E22F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424927">
                  <w:t>Manasseh919@gmail.com</w:t>
                </w:r>
              </w:sdtContent>
            </w:sdt>
            <w:r w:rsidR="007A0F44">
              <w:rPr>
                <w:lang w:val="en-GB" w:bidi="en-GB"/>
              </w:rPr>
              <w:t xml:space="preserve">  </w:t>
            </w:r>
            <w:r w:rsidR="007A0F44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3C89F0FC" wp14:editId="12EEC08A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98F042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&#13;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78DE120E" w14:textId="77777777" w:rsidR="007A0F44" w:rsidRPr="00565B06" w:rsidRDefault="007A0F44" w:rsidP="00424927">
            <w:pPr>
              <w:pStyle w:val="ContactInfo"/>
              <w:jc w:val="center"/>
            </w:pPr>
            <w:r w:rsidRPr="009D0878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6C5D26C7" wp14:editId="4CA5866B">
                      <wp:extent cx="470263" cy="339635"/>
                      <wp:effectExtent l="0" t="0" r="0" b="3810"/>
                      <wp:docPr id="57" name="LinkedIn icon" descr="LinkedIn icon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470263" cy="339635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F57876B" id="LinkedIn icon" o:spid="_x0000_s1026" alt="LinkedIn icon" href="https://www.linkedin.com/in/manasseh-ameyow-6a3298203/" style="width:37.05pt;height:2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" o:button="t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fill o:detectmouseclick="t"/>
                      <v:path arrowok="t" o:connecttype="custom" o:connectlocs="70108,128176;69569,285762;72265,289536;138239,289275;139317,130909;136801,127266;309194,123492;280073,129348;257242,142751;250232,148607;249872,128176;188393,127266;183180,129217;183359,288755;247535,289536;252748,287584;253288,199487;260119,180488;274140,170598;296072,167866;316025,172030;327351,184522;330586,205343;331126,288234;396739,289536;400515,286673;398357,173201;386133,146785;365820,131560;332564,123752;91859,48147;72085,58558;64176,75735;71726,93042;91320,103712;117026,103712;137160,93302;144890,75865;137160,58818;117386,48147;440602,0;454264,3904;468286,16656;470263,315561;461634,331177;441860,339245;23729,338594;7370,330526;0,319075;5393,11061;19954,2212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lang w:val="en-GB" w:bidi="en-GB"/>
              </w:rPr>
              <w:t xml:space="preserve">  </w:t>
            </w:r>
            <w:r w:rsidRPr="009D0878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0522A6E5" wp14:editId="1D694183">
                      <wp:extent cx="418011" cy="339635"/>
                      <wp:effectExtent l="0" t="0" r="1270" b="3810"/>
                      <wp:docPr id="58" name="Website icon" descr="Twitter/Blog/Portfolio icon">
                        <a:hlinkClick xmlns:a="http://schemas.openxmlformats.org/drawingml/2006/main" r:id="rId12" tooltip="Personal Portfolio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418011" cy="339635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013102" id="Website icon" o:spid="_x0000_s1026" alt="Twitter/Blog/Portfolio icon" href="https://deluxe-biscotti-cf79bf.netlify.app/" title="Personal Portfolio" style="width:32.9pt;height:2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" o:button="t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fill o:detectmouseclick="t"/>
                      <v:path arrowok="t" o:connecttype="custom" o:connectlocs="273082,296092;294674,300888;352148,264413;107338,251666;91183,284228;163259,314266;126289,266054;184695,240811;151609,242200;149589,264161;173356,295587;193083,314898;220267,318053;232539,307451;259257,280694;280849,244219;245277,241442;223063,240433;327916,235511;382905,220744;221821,221375;289082,191715;136696,226802;24233,179220;47067,242074;114328,230336;267490,106901;287994,136813;132813,136687;153007,106775;304615,101474;392380,149687;361002,84435;37281,110561;25009,151959;109046,131765;113551,110814;75494,90367;287218,56038;337236,72319;289082,34708;110289,43164;100658,78125;143686,39757;175996,35213;144308,86329;221821,90998;264072,60203;227413,23475;277587,9466;356808,49854;406361,114095;416147,192851;382284,264792;314401,316538;223219,339256;127687,326257;52038,281956;7301,214938;4194,135677;43494,66135;115415,17922;208928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he first table is the name and contact info layout table. The second table is the objective table"/>
      </w:tblPr>
      <w:tblGrid>
        <w:gridCol w:w="710"/>
        <w:gridCol w:w="8302"/>
      </w:tblGrid>
      <w:tr w:rsidR="000E24AC" w:rsidRPr="00565B06" w14:paraId="5C5FB6A9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71FC2191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  <w:lang w:val="en-GB" w:bidi="en-GB"/>
              </w:rPr>
              <mc:AlternateContent>
                <mc:Choice Requires="wpg">
                  <w:drawing>
                    <wp:inline distT="0" distB="0" distL="0" distR="0" wp14:anchorId="6A02F968" wp14:editId="0F26FB2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F1A9B1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&#13;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&#13;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&#13;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&#13;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70A09ACE" w14:textId="77777777" w:rsidR="000E24AC" w:rsidRPr="00565B06" w:rsidRDefault="00424927" w:rsidP="007850D1">
            <w:pPr>
              <w:pStyle w:val="Heading1"/>
            </w:pPr>
            <w:r>
              <w:t>Junior Software engineer</w:t>
            </w:r>
          </w:p>
        </w:tc>
      </w:tr>
    </w:tbl>
    <w:p w14:paraId="5EEF6BE7" w14:textId="77777777" w:rsidR="00A77B4D" w:rsidRPr="00424927" w:rsidRDefault="00424927" w:rsidP="007850D1">
      <w:pPr>
        <w:rPr>
          <w:lang w:val="en-GB" w:bidi="en-GB"/>
        </w:rPr>
      </w:pPr>
      <w:r w:rsidRPr="00424927">
        <w:rPr>
          <w:lang w:val="en-GB" w:bidi="en-GB"/>
        </w:rPr>
        <w:t>As a skilled junior software engineer, I have extensive experience in web and mobile development. I specialize in building web applications using React.js and developing mobile applications with React Native for both iOS and Android platforms. Additionally, I am proficient in using Node.js for backend development. My expertise in these technologies enables me to design and develop robust, scalable, and high-performing software solutions that meet clients' specific needs. With a strong focus on quality and efficiency, I am dedicated to delivering top-notch results while adhering to project timelines.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17"/>
        <w:gridCol w:w="8295"/>
      </w:tblGrid>
      <w:tr w:rsidR="00A77B4D" w:rsidRPr="00565B06" w14:paraId="140D2C2E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20B5616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  <w:lang w:val="en-GB" w:bidi="en-GB"/>
              </w:rPr>
              <mc:AlternateContent>
                <mc:Choice Requires="wpg">
                  <w:drawing>
                    <wp:inline distT="0" distB="0" distL="0" distR="0" wp14:anchorId="657EB281" wp14:editId="4892F1CE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867C3E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&#13;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&#13;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7F24350" w14:textId="77777777" w:rsidR="00A77B4D" w:rsidRPr="00565B06" w:rsidRDefault="00000000" w:rsidP="002146F8">
            <w:pPr>
              <w:pStyle w:val="Heading1"/>
            </w:pPr>
            <w:sdt>
              <w:sdtPr>
                <w:alias w:val="Education:"/>
                <w:tag w:val="Education:"/>
                <w:id w:val="1586649636"/>
                <w:placeholder>
                  <w:docPart w:val="2012C819AED67842977A42F3F36C91A0"/>
                </w:placeholder>
                <w:temporary/>
                <w:showingPlcHdr/>
                <w15:appearance w15:val="hidden"/>
              </w:sdtPr>
              <w:sdtContent>
                <w:r w:rsidR="00DD2D34" w:rsidRPr="00565B06">
                  <w:rPr>
                    <w:lang w:val="en-GB" w:bidi="en-GB"/>
                  </w:rPr>
                  <w:t>Education</w:t>
                </w:r>
              </w:sdtContent>
            </w:sdt>
          </w:p>
        </w:tc>
      </w:tr>
    </w:tbl>
    <w:p w14:paraId="5864AB90" w14:textId="77777777" w:rsidR="007C0E0E" w:rsidRPr="00565B06" w:rsidRDefault="00424927" w:rsidP="00B47E1E">
      <w:pPr>
        <w:pStyle w:val="Heading2"/>
      </w:pPr>
      <w:r>
        <w:t>BSc Computer Science</w:t>
      </w:r>
      <w:r w:rsidR="007C0E0E" w:rsidRPr="00565B06">
        <w:rPr>
          <w:lang w:val="en-GB" w:bidi="en-GB"/>
        </w:rPr>
        <w:t xml:space="preserve"> | </w:t>
      </w:r>
      <w:r>
        <w:rPr>
          <w:rStyle w:val="Emphasis"/>
        </w:rPr>
        <w:t>University of Ghana</w:t>
      </w:r>
    </w:p>
    <w:p w14:paraId="29169EC3" w14:textId="77777777" w:rsidR="007C0E0E" w:rsidRPr="00565B06" w:rsidRDefault="00424927" w:rsidP="004F199F">
      <w:pPr>
        <w:pStyle w:val="Heading3"/>
      </w:pPr>
      <w:r>
        <w:t>2019</w:t>
      </w:r>
      <w:r w:rsidR="007C0E0E" w:rsidRPr="00565B06">
        <w:rPr>
          <w:lang w:val="en-GB" w:bidi="en-GB"/>
        </w:rPr>
        <w:t xml:space="preserve"> – </w:t>
      </w:r>
      <w:r>
        <w:t>To Date</w:t>
      </w:r>
    </w:p>
    <w:p w14:paraId="63D56472" w14:textId="77777777" w:rsidR="000E24AC" w:rsidRPr="00565B06" w:rsidRDefault="000E24AC" w:rsidP="007850D1"/>
    <w:p w14:paraId="0C7B5FCE" w14:textId="77777777" w:rsidR="007C0E0E" w:rsidRPr="00565B06" w:rsidRDefault="00424927" w:rsidP="00B47E1E">
      <w:pPr>
        <w:pStyle w:val="Heading2"/>
      </w:pPr>
      <w:r>
        <w:t>General Science</w:t>
      </w:r>
      <w:r w:rsidR="007C0E0E" w:rsidRPr="00565B06">
        <w:rPr>
          <w:lang w:val="en-GB" w:bidi="en-GB"/>
        </w:rPr>
        <w:t xml:space="preserve"> | </w:t>
      </w:r>
      <w:r>
        <w:rPr>
          <w:rStyle w:val="Emphasis"/>
        </w:rPr>
        <w:t>Ghana Secondary Technical School</w:t>
      </w:r>
    </w:p>
    <w:p w14:paraId="74171502" w14:textId="77777777" w:rsidR="007C0E0E" w:rsidRPr="00565B06" w:rsidRDefault="00424927" w:rsidP="004F199F">
      <w:pPr>
        <w:pStyle w:val="Heading3"/>
      </w:pPr>
      <w:r>
        <w:t>2016</w:t>
      </w:r>
      <w:r w:rsidR="007C0E0E" w:rsidRPr="00565B06">
        <w:rPr>
          <w:lang w:val="en-GB" w:bidi="en-GB"/>
        </w:rPr>
        <w:t xml:space="preserve"> – </w:t>
      </w:r>
      <w:r>
        <w:t>2019</w:t>
      </w:r>
    </w:p>
    <w:p w14:paraId="348DF041" w14:textId="77777777" w:rsidR="007C0E0E" w:rsidRPr="00565B06" w:rsidRDefault="007C0E0E" w:rsidP="007C0E0E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17"/>
        <w:gridCol w:w="8295"/>
      </w:tblGrid>
      <w:tr w:rsidR="005E088C" w:rsidRPr="00565B06" w14:paraId="44C95B51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446B146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  <w:lang w:val="en-GB" w:bidi="en-GB"/>
              </w:rPr>
              <mc:AlternateContent>
                <mc:Choice Requires="wpg">
                  <w:drawing>
                    <wp:inline distT="0" distB="0" distL="0" distR="0" wp14:anchorId="485337BD" wp14:editId="3B8E2793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DE227D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&#13;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&#13;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70BA517" w14:textId="77777777" w:rsidR="005E088C" w:rsidRPr="00565B06" w:rsidRDefault="00000000" w:rsidP="0004158B">
            <w:pPr>
              <w:pStyle w:val="Heading1"/>
            </w:pPr>
            <w:sdt>
              <w:sdtPr>
                <w:alias w:val="Education:"/>
                <w:tag w:val="Education:"/>
                <w:id w:val="-2131392780"/>
                <w:placeholder>
                  <w:docPart w:val="BDCAB957BFE98140BA65E085EA415E3B"/>
                </w:placeholder>
                <w:temporary/>
                <w:showingPlcHdr/>
                <w15:appearance w15:val="hidden"/>
              </w:sdtPr>
              <w:sdtContent>
                <w:r w:rsidR="005E088C" w:rsidRPr="00565B06">
                  <w:rPr>
                    <w:lang w:val="en-GB" w:bidi="en-GB"/>
                  </w:rPr>
                  <w:t>Experience</w:t>
                </w:r>
              </w:sdtContent>
            </w:sdt>
          </w:p>
        </w:tc>
      </w:tr>
    </w:tbl>
    <w:p w14:paraId="7BC104D8" w14:textId="77777777" w:rsidR="005E088C" w:rsidRPr="00565B06" w:rsidRDefault="00424927" w:rsidP="00B47E1E">
      <w:pPr>
        <w:pStyle w:val="Heading2"/>
      </w:pPr>
      <w:r w:rsidRPr="00424927">
        <w:t>Junior Mobile Developer(intern)</w:t>
      </w:r>
      <w:r w:rsidR="005E088C" w:rsidRPr="00565B06">
        <w:rPr>
          <w:lang w:val="en-GB" w:bidi="en-GB"/>
        </w:rPr>
        <w:t xml:space="preserve"> | </w:t>
      </w:r>
      <w:proofErr w:type="spellStart"/>
      <w:r>
        <w:rPr>
          <w:rStyle w:val="Emphasis"/>
        </w:rPr>
        <w:t>Afrolynk</w:t>
      </w:r>
      <w:proofErr w:type="spellEnd"/>
      <w:r>
        <w:rPr>
          <w:rStyle w:val="Emphasis"/>
        </w:rPr>
        <w:t xml:space="preserve"> Space</w:t>
      </w:r>
    </w:p>
    <w:p w14:paraId="36E3CB2E" w14:textId="77777777" w:rsidR="005E088C" w:rsidRPr="00565B06" w:rsidRDefault="00424927" w:rsidP="004F199F">
      <w:pPr>
        <w:pStyle w:val="Heading3"/>
      </w:pPr>
      <w:r>
        <w:t>Oct, 2021</w:t>
      </w:r>
      <w:r w:rsidR="005E088C" w:rsidRPr="00565B06">
        <w:rPr>
          <w:lang w:val="en-GB" w:bidi="en-GB"/>
        </w:rPr>
        <w:t xml:space="preserve"> – </w:t>
      </w:r>
      <w:r>
        <w:t>Dec,2021</w:t>
      </w:r>
    </w:p>
    <w:p w14:paraId="5BF66F2A" w14:textId="77777777" w:rsidR="005E088C" w:rsidRPr="00565B06" w:rsidRDefault="00806D6D" w:rsidP="005E088C">
      <w:r w:rsidRPr="00806D6D">
        <w:t>During my internship, I worked on various projects that involved designing and implementing complex UI components, integrating third-party libraries and APIs, and implementing data management and storage solutions. I have also gained expertise in debugging and testing applications to ensure they function correctly and provide a seamless user experience.</w:t>
      </w:r>
    </w:p>
    <w:p w14:paraId="181374BA" w14:textId="77777777" w:rsidR="005E088C" w:rsidRPr="00565B06" w:rsidRDefault="00806D6D" w:rsidP="00B47E1E">
      <w:pPr>
        <w:pStyle w:val="Heading2"/>
      </w:pPr>
      <w:r w:rsidRPr="00806D6D">
        <w:t>Web Developer (Internship)</w:t>
      </w:r>
      <w:r w:rsidR="005E088C" w:rsidRPr="00565B06">
        <w:rPr>
          <w:lang w:val="en-GB" w:bidi="en-GB"/>
        </w:rPr>
        <w:t xml:space="preserve"> | </w:t>
      </w:r>
      <w:r>
        <w:rPr>
          <w:rStyle w:val="Emphasis"/>
        </w:rPr>
        <w:t>Creation Unite</w:t>
      </w:r>
    </w:p>
    <w:p w14:paraId="3D71CE93" w14:textId="77777777" w:rsidR="005E088C" w:rsidRPr="00565B06" w:rsidRDefault="00806D6D" w:rsidP="004F199F">
      <w:pPr>
        <w:pStyle w:val="Heading3"/>
      </w:pPr>
      <w:r>
        <w:t>March 2022</w:t>
      </w:r>
      <w:r w:rsidR="005E088C" w:rsidRPr="00565B06">
        <w:rPr>
          <w:lang w:val="en-GB" w:bidi="en-GB"/>
        </w:rPr>
        <w:t xml:space="preserve"> – </w:t>
      </w:r>
      <w:r>
        <w:t>july,2022</w:t>
      </w:r>
    </w:p>
    <w:p w14:paraId="520EB06C" w14:textId="77777777" w:rsidR="005E088C" w:rsidRDefault="00806D6D" w:rsidP="005E088C">
      <w:r w:rsidRPr="00806D6D">
        <w:t>I have gained valuable skills in developing and designing high-quality websites. During my internship, I worked on several projects that involved building user-friendly interfaces and implementing responsive designs that adapt to different screen sizes.</w:t>
      </w:r>
    </w:p>
    <w:p w14:paraId="189302F7" w14:textId="77777777" w:rsidR="00806D6D" w:rsidRPr="00565B06" w:rsidRDefault="00806D6D" w:rsidP="00806D6D">
      <w:pPr>
        <w:pStyle w:val="Heading2"/>
      </w:pPr>
      <w:r w:rsidRPr="00806D6D">
        <w:rPr>
          <w:lang w:val="en-GB" w:bidi="en-GB"/>
        </w:rPr>
        <w:t>Marketer (Internship)</w:t>
      </w:r>
      <w:r w:rsidRPr="00565B06">
        <w:rPr>
          <w:lang w:val="en-GB" w:bidi="en-GB"/>
        </w:rPr>
        <w:t xml:space="preserve"> | </w:t>
      </w:r>
      <w:r>
        <w:rPr>
          <w:rStyle w:val="Emphasis"/>
        </w:rPr>
        <w:t xml:space="preserve">Zenith Bank Ghana (Takoradi </w:t>
      </w:r>
      <w:proofErr w:type="spellStart"/>
      <w:r>
        <w:rPr>
          <w:rStyle w:val="Emphasis"/>
        </w:rPr>
        <w:t>Harbour</w:t>
      </w:r>
      <w:proofErr w:type="spellEnd"/>
      <w:r>
        <w:rPr>
          <w:rStyle w:val="Emphasis"/>
        </w:rPr>
        <w:t>)</w:t>
      </w:r>
    </w:p>
    <w:p w14:paraId="5AE58E80" w14:textId="77777777" w:rsidR="00806D6D" w:rsidRPr="00565B06" w:rsidRDefault="00806D6D" w:rsidP="00806D6D">
      <w:pPr>
        <w:pStyle w:val="Heading3"/>
      </w:pPr>
      <w:r>
        <w:t>sep, 2022</w:t>
      </w:r>
      <w:r w:rsidRPr="00565B06">
        <w:rPr>
          <w:lang w:val="en-GB" w:bidi="en-GB"/>
        </w:rPr>
        <w:t xml:space="preserve"> – </w:t>
      </w:r>
      <w:r>
        <w:t>oct,2022</w:t>
      </w:r>
    </w:p>
    <w:p w14:paraId="3398BD5C" w14:textId="77777777" w:rsidR="00806D6D" w:rsidRDefault="00806D6D" w:rsidP="00806D6D">
      <w:pPr>
        <w:pStyle w:val="Heading2"/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  <w:r w:rsidRPr="00806D6D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My experience working with senior marketers has allowed me to develop skills in market research, developing marketing plans, and executing marketing campaigns across multiple channels. I have gained experience in using various digital marketing tools</w:t>
      </w:r>
    </w:p>
    <w:p w14:paraId="05A54BBE" w14:textId="77777777" w:rsidR="00806D6D" w:rsidRPr="00565B06" w:rsidRDefault="00806D6D" w:rsidP="00806D6D">
      <w:pPr>
        <w:pStyle w:val="Heading2"/>
      </w:pPr>
      <w:r w:rsidRPr="00806D6D">
        <w:t>Web Developer</w:t>
      </w:r>
      <w:r w:rsidRPr="00565B06">
        <w:rPr>
          <w:lang w:val="en-GB" w:bidi="en-GB"/>
        </w:rPr>
        <w:t xml:space="preserve">| </w:t>
      </w:r>
      <w:proofErr w:type="spellStart"/>
      <w:r>
        <w:rPr>
          <w:rStyle w:val="Emphasis"/>
        </w:rPr>
        <w:t>Ampe</w:t>
      </w:r>
      <w:proofErr w:type="spellEnd"/>
      <w:r>
        <w:rPr>
          <w:rStyle w:val="Emphasis"/>
        </w:rPr>
        <w:t xml:space="preserve"> Digital</w:t>
      </w:r>
    </w:p>
    <w:p w14:paraId="315758EB" w14:textId="77777777" w:rsidR="00806D6D" w:rsidRPr="00565B06" w:rsidRDefault="00806D6D" w:rsidP="00806D6D">
      <w:pPr>
        <w:pStyle w:val="Heading3"/>
      </w:pPr>
      <w:r>
        <w:t>oct 2022</w:t>
      </w:r>
      <w:r w:rsidRPr="00565B06">
        <w:rPr>
          <w:lang w:val="en-GB" w:bidi="en-GB"/>
        </w:rPr>
        <w:t xml:space="preserve"> – </w:t>
      </w:r>
      <w:r>
        <w:t>jan,2022</w:t>
      </w:r>
    </w:p>
    <w:p w14:paraId="7EFAFF3E" w14:textId="77777777" w:rsidR="00806D6D" w:rsidRDefault="00806D6D" w:rsidP="005E088C">
      <w:r w:rsidRPr="00806D6D">
        <w:t xml:space="preserve">Building a website for a client as a web developer intern using WordPress was a great learning experience. I had to use my problem-solving skills to troubleshoot issues that arose during the development process. I also had to ensure that the website was responsive and user-friendly. </w:t>
      </w:r>
      <w:r w:rsidRPr="00806D6D">
        <w:lastRenderedPageBreak/>
        <w:t>Overall, it was a challenging but rewarding project, and I am proud to have been able to complete it successfully.</w:t>
      </w:r>
    </w:p>
    <w:p w14:paraId="7E1EDF7C" w14:textId="77777777" w:rsidR="00806D6D" w:rsidRDefault="00806D6D" w:rsidP="005E088C"/>
    <w:p w14:paraId="0170A2E5" w14:textId="77777777" w:rsidR="00806D6D" w:rsidRPr="00565B06" w:rsidRDefault="00806D6D" w:rsidP="005E088C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17"/>
        <w:gridCol w:w="8295"/>
      </w:tblGrid>
      <w:tr w:rsidR="00143224" w:rsidRPr="00565B06" w14:paraId="13AD2700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925CEA2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  <w:lang w:val="en-GB" w:bidi="en-GB"/>
              </w:rPr>
              <mc:AlternateContent>
                <mc:Choice Requires="wpg">
                  <w:drawing>
                    <wp:inline distT="0" distB="0" distL="0" distR="0" wp14:anchorId="57910B0B" wp14:editId="72617A43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65D76F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&#13;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&#13;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&#13;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&#13;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&#13;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A74F379" w14:textId="77777777" w:rsidR="00143224" w:rsidRPr="00565B06" w:rsidRDefault="00000000" w:rsidP="00AD6216">
            <w:pPr>
              <w:pStyle w:val="Heading1"/>
            </w:pPr>
            <w:sdt>
              <w:sdtPr>
                <w:alias w:val="Skills:"/>
                <w:tag w:val="Skills:"/>
                <w:id w:val="-925109897"/>
                <w:placeholder>
                  <w:docPart w:val="8EDB44948FA257448A0492CDE19D3A5B"/>
                </w:placeholder>
                <w:temporary/>
                <w:showingPlcHdr/>
                <w15:appearance w15:val="hidden"/>
              </w:sdtPr>
              <w:sdtContent>
                <w:r w:rsidR="00143224" w:rsidRPr="00565B06">
                  <w:rPr>
                    <w:lang w:val="en-GB" w:bidi="en-GB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118"/>
        <w:gridCol w:w="4188"/>
      </w:tblGrid>
      <w:tr w:rsidR="00143224" w:rsidRPr="00565B06" w14:paraId="498C3503" w14:textId="77777777" w:rsidTr="00565B06">
        <w:tc>
          <w:tcPr>
            <w:tcW w:w="4320" w:type="dxa"/>
          </w:tcPr>
          <w:p w14:paraId="74BDEDC2" w14:textId="77777777" w:rsidR="00143224" w:rsidRPr="00565B06" w:rsidRDefault="00806D6D" w:rsidP="00565B06">
            <w:pPr>
              <w:pStyle w:val="ListBullet"/>
              <w:spacing w:after="80"/>
            </w:pPr>
            <w:r>
              <w:t>React Native</w:t>
            </w:r>
          </w:p>
          <w:p w14:paraId="3557259C" w14:textId="77777777" w:rsidR="00316CE4" w:rsidRPr="00565B06" w:rsidRDefault="00806D6D" w:rsidP="00316CE4">
            <w:pPr>
              <w:pStyle w:val="ListBullet"/>
              <w:spacing w:after="80"/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  <w:tc>
          <w:tcPr>
            <w:tcW w:w="4320" w:type="dxa"/>
            <w:tcMar>
              <w:left w:w="576" w:type="dxa"/>
            </w:tcMar>
          </w:tcPr>
          <w:p w14:paraId="6B4AAE81" w14:textId="77777777" w:rsidR="00143224" w:rsidRPr="00565B06" w:rsidRDefault="00806D6D" w:rsidP="00565B06">
            <w:pPr>
              <w:pStyle w:val="ListBullet"/>
              <w:spacing w:after="80"/>
            </w:pPr>
            <w:r>
              <w:t xml:space="preserve">Node </w:t>
            </w:r>
            <w:proofErr w:type="spellStart"/>
            <w:r>
              <w:t>Js</w:t>
            </w:r>
            <w:proofErr w:type="spellEnd"/>
          </w:p>
          <w:p w14:paraId="2B158D17" w14:textId="77777777" w:rsidR="00F904FC" w:rsidRPr="00565B06" w:rsidRDefault="00806D6D" w:rsidP="00565B06">
            <w:pPr>
              <w:pStyle w:val="ListBullet"/>
              <w:spacing w:after="80"/>
            </w:pPr>
            <w:proofErr w:type="spellStart"/>
            <w:r>
              <w:t>Wordpress</w:t>
            </w:r>
            <w:proofErr w:type="spellEnd"/>
          </w:p>
          <w:p w14:paraId="74D27981" w14:textId="77777777" w:rsidR="00F904FC" w:rsidRPr="00565B06" w:rsidRDefault="00C2084D" w:rsidP="00565B06">
            <w:pPr>
              <w:pStyle w:val="ListBullet"/>
              <w:spacing w:after="80"/>
            </w:pPr>
            <w:r>
              <w:t>Cross platform mobile development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05"/>
        <w:gridCol w:w="8307"/>
      </w:tblGrid>
      <w:tr w:rsidR="00AC7C34" w:rsidRPr="00565B06" w14:paraId="7593C0BC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22DA8457" w14:textId="77777777" w:rsidR="00AC7C34" w:rsidRPr="00565B06" w:rsidRDefault="00AC7C34" w:rsidP="00075B13">
            <w:pPr>
              <w:pStyle w:val="Icons"/>
            </w:pPr>
          </w:p>
        </w:tc>
        <w:tc>
          <w:tcPr>
            <w:tcW w:w="8649" w:type="dxa"/>
          </w:tcPr>
          <w:p w14:paraId="3413C5B0" w14:textId="77777777" w:rsidR="00AC7C34" w:rsidRPr="00565B06" w:rsidRDefault="00AC7C34" w:rsidP="00AD6216">
            <w:pPr>
              <w:pStyle w:val="Heading1"/>
            </w:pPr>
          </w:p>
        </w:tc>
      </w:tr>
    </w:tbl>
    <w:p w14:paraId="1301C29A" w14:textId="4AF88CD4" w:rsidR="00B64870" w:rsidRDefault="00B64870" w:rsidP="00316CE4">
      <w:r>
        <w:t>Projects</w:t>
      </w:r>
    </w:p>
    <w:p w14:paraId="3C308A31" w14:textId="3501ACEC" w:rsidR="00B64870" w:rsidRDefault="00B64870" w:rsidP="00316CE4">
      <w:r>
        <w:t>Disaster Reporting App – React Native</w:t>
      </w:r>
    </w:p>
    <w:p w14:paraId="1C53AE55" w14:textId="1FCFB9D7" w:rsidR="00B64870" w:rsidRDefault="00B64870" w:rsidP="00316CE4">
      <w:r>
        <w:t xml:space="preserve">Laundry App – React </w:t>
      </w:r>
      <w:proofErr w:type="spellStart"/>
      <w:proofErr w:type="gramStart"/>
      <w:r>
        <w:t>Native,redux</w:t>
      </w:r>
      <w:proofErr w:type="spellEnd"/>
      <w:proofErr w:type="gramEnd"/>
      <w:r>
        <w:t xml:space="preserve"> &amp; Firebase</w:t>
      </w:r>
    </w:p>
    <w:p w14:paraId="1D3C9466" w14:textId="3EB1345A" w:rsidR="00B64870" w:rsidRDefault="00B64870" w:rsidP="00316CE4">
      <w:r>
        <w:t>Food Around – react Native Redux &amp; Sanity</w:t>
      </w:r>
    </w:p>
    <w:p w14:paraId="2F3228ED" w14:textId="18B2B5B6" w:rsidR="00B64870" w:rsidRDefault="00B64870" w:rsidP="00316CE4">
      <w:proofErr w:type="spellStart"/>
      <w:r>
        <w:t>AfroHook</w:t>
      </w:r>
      <w:proofErr w:type="spellEnd"/>
      <w:r>
        <w:t xml:space="preserve"> – React </w:t>
      </w:r>
      <w:proofErr w:type="spellStart"/>
      <w:proofErr w:type="gramStart"/>
      <w:r>
        <w:t>native,Typescript</w:t>
      </w:r>
      <w:proofErr w:type="spellEnd"/>
      <w:proofErr w:type="gramEnd"/>
      <w:r>
        <w:t xml:space="preserve"> , redux, firebase , node </w:t>
      </w:r>
      <w:proofErr w:type="spellStart"/>
      <w:r>
        <w:t>js</w:t>
      </w:r>
      <w:proofErr w:type="spellEnd"/>
      <w:r>
        <w:t xml:space="preserve"> , Express </w:t>
      </w:r>
      <w:proofErr w:type="spellStart"/>
      <w:r>
        <w:t>js</w:t>
      </w:r>
      <w:proofErr w:type="spellEnd"/>
      <w:r>
        <w:t xml:space="preserve"> &amp; Mongo Db</w:t>
      </w:r>
    </w:p>
    <w:p w14:paraId="1AF1D233" w14:textId="6093E00F" w:rsidR="00B64870" w:rsidRDefault="00B64870" w:rsidP="00316CE4">
      <w:r>
        <w:t>Church App – React native, redux &amp; firebase</w:t>
      </w:r>
    </w:p>
    <w:p w14:paraId="2407996F" w14:textId="0C897D5D" w:rsidR="00B64870" w:rsidRDefault="00B64870" w:rsidP="00316CE4">
      <w:r>
        <w:t xml:space="preserve">Ride hailing App(flint) – React native </w:t>
      </w:r>
    </w:p>
    <w:p w14:paraId="119B0AB1" w14:textId="57695926" w:rsidR="00B64870" w:rsidRDefault="00B64870" w:rsidP="00316CE4">
      <w:r>
        <w:t xml:space="preserve">Clothing </w:t>
      </w:r>
      <w:proofErr w:type="gramStart"/>
      <w:r>
        <w:t>Store(</w:t>
      </w:r>
      <w:proofErr w:type="gramEnd"/>
      <w:r>
        <w:t xml:space="preserve">web dev) – React </w:t>
      </w:r>
      <w:proofErr w:type="spellStart"/>
      <w:r>
        <w:t>js</w:t>
      </w:r>
      <w:proofErr w:type="spellEnd"/>
      <w:r>
        <w:t xml:space="preserve"> &amp; Sanity</w:t>
      </w:r>
    </w:p>
    <w:p w14:paraId="7F8DE7B0" w14:textId="1D46AE65" w:rsidR="00B64870" w:rsidRDefault="00B64870" w:rsidP="00316CE4">
      <w:r>
        <w:t xml:space="preserve">Law firm website – React </w:t>
      </w:r>
      <w:proofErr w:type="spellStart"/>
      <w:r>
        <w:t>js</w:t>
      </w:r>
      <w:proofErr w:type="spellEnd"/>
      <w:r>
        <w:t xml:space="preserve"> </w:t>
      </w:r>
    </w:p>
    <w:p w14:paraId="3B9D1AA1" w14:textId="5D774E53" w:rsidR="00B64870" w:rsidRDefault="00B64870" w:rsidP="00316CE4">
      <w:proofErr w:type="spellStart"/>
      <w:r>
        <w:t>Isada</w:t>
      </w:r>
      <w:proofErr w:type="spellEnd"/>
      <w:r>
        <w:t xml:space="preserve"> Home Depot (Web App) – </w:t>
      </w:r>
      <w:proofErr w:type="spellStart"/>
      <w:r>
        <w:t>wordpress</w:t>
      </w:r>
      <w:proofErr w:type="spellEnd"/>
    </w:p>
    <w:p w14:paraId="080D3AD1" w14:textId="4504A53D" w:rsidR="00B64870" w:rsidRDefault="00B64870" w:rsidP="00316CE4"/>
    <w:p w14:paraId="5E43DBE4" w14:textId="7D1831D7" w:rsidR="00B64870" w:rsidRDefault="00B64870" w:rsidP="00316CE4">
      <w:r>
        <w:t>Currently working on Pharmacy App</w:t>
      </w:r>
    </w:p>
    <w:p w14:paraId="243CF9FF" w14:textId="075BE3AD" w:rsidR="00B64870" w:rsidRDefault="00B64870" w:rsidP="00B64870">
      <w:pPr>
        <w:pStyle w:val="ListParagraph"/>
        <w:numPr>
          <w:ilvl w:val="0"/>
          <w:numId w:val="16"/>
        </w:numPr>
      </w:pPr>
      <w:r>
        <w:t>Admin</w:t>
      </w:r>
    </w:p>
    <w:p w14:paraId="6B3A0FD4" w14:textId="209910AC" w:rsidR="00B64870" w:rsidRDefault="00B64870" w:rsidP="00B64870">
      <w:pPr>
        <w:pStyle w:val="ListParagraph"/>
        <w:numPr>
          <w:ilvl w:val="0"/>
          <w:numId w:val="16"/>
        </w:numPr>
      </w:pPr>
      <w:r>
        <w:t>Customer website</w:t>
      </w:r>
    </w:p>
    <w:p w14:paraId="6414AC66" w14:textId="0A84FF90" w:rsidR="00B64870" w:rsidRDefault="00B64870" w:rsidP="00B64870">
      <w:pPr>
        <w:pStyle w:val="ListParagraph"/>
        <w:numPr>
          <w:ilvl w:val="0"/>
          <w:numId w:val="16"/>
        </w:numPr>
      </w:pPr>
      <w:r>
        <w:t>Customer mobile app</w:t>
      </w:r>
    </w:p>
    <w:p w14:paraId="6A351102" w14:textId="3C3F6B6C" w:rsidR="00B64870" w:rsidRDefault="00B64870" w:rsidP="00B64870">
      <w:pPr>
        <w:pStyle w:val="ListParagraph"/>
        <w:numPr>
          <w:ilvl w:val="0"/>
          <w:numId w:val="16"/>
        </w:numPr>
      </w:pPr>
      <w:r>
        <w:t xml:space="preserve">Backend (Node </w:t>
      </w:r>
      <w:proofErr w:type="spellStart"/>
      <w:r>
        <w:t>js</w:t>
      </w:r>
      <w:proofErr w:type="spellEnd"/>
      <w:r>
        <w:t>)</w:t>
      </w:r>
    </w:p>
    <w:p w14:paraId="6808CFDF" w14:textId="449E3243" w:rsidR="00B64870" w:rsidRDefault="00B64870" w:rsidP="00B64870"/>
    <w:p w14:paraId="03FAFA7A" w14:textId="4F846827" w:rsidR="00B64870" w:rsidRDefault="00B64870" w:rsidP="00B64870">
      <w:proofErr w:type="spellStart"/>
      <w:r>
        <w:t>Github</w:t>
      </w:r>
      <w:proofErr w:type="spellEnd"/>
      <w:r>
        <w:t>:</w:t>
      </w:r>
      <w:r w:rsidRPr="00B64870">
        <w:t xml:space="preserve"> </w:t>
      </w:r>
      <w:hyperlink r:id="rId13" w:history="1">
        <w:r w:rsidRPr="008477C5">
          <w:rPr>
            <w:rStyle w:val="Hyperlink"/>
          </w:rPr>
          <w:t>https://github.com/Manasseh919?tab=repositories</w:t>
        </w:r>
      </w:hyperlink>
    </w:p>
    <w:p w14:paraId="56E461AF" w14:textId="77777777" w:rsidR="00B64870" w:rsidRPr="00565B06" w:rsidRDefault="00B64870" w:rsidP="00B64870"/>
    <w:sectPr w:rsidR="00B64870" w:rsidRPr="00565B06" w:rsidSect="00C35C81">
      <w:footerReference w:type="default" r:id="rId14"/>
      <w:headerReference w:type="first" r:id="rId15"/>
      <w:pgSz w:w="11906" w:h="16838" w:code="9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6916E" w14:textId="77777777" w:rsidR="00DA4254" w:rsidRDefault="00DA4254" w:rsidP="00F534FB">
      <w:pPr>
        <w:spacing w:after="0"/>
      </w:pPr>
      <w:r>
        <w:separator/>
      </w:r>
    </w:p>
  </w:endnote>
  <w:endnote w:type="continuationSeparator" w:id="0">
    <w:p w14:paraId="60F9BC69" w14:textId="77777777" w:rsidR="00DA4254" w:rsidRDefault="00DA4254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02E77F" w14:textId="77777777" w:rsidR="00056FE7" w:rsidRDefault="00056FE7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316CE4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87F6E" w14:textId="77777777" w:rsidR="00DA4254" w:rsidRDefault="00DA4254" w:rsidP="00F534FB">
      <w:pPr>
        <w:spacing w:after="0"/>
      </w:pPr>
      <w:r>
        <w:separator/>
      </w:r>
    </w:p>
  </w:footnote>
  <w:footnote w:type="continuationSeparator" w:id="0">
    <w:p w14:paraId="367A00FB" w14:textId="77777777" w:rsidR="00DA4254" w:rsidRDefault="00DA4254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75C4B" w14:textId="77777777" w:rsidR="005324B1" w:rsidRDefault="005324B1">
    <w:pPr>
      <w:pStyle w:val="Head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65D64B2" wp14:editId="67ECC1B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BD299A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&#13;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63405"/>
    <w:multiLevelType w:val="hybridMultilevel"/>
    <w:tmpl w:val="C936B39C"/>
    <w:lvl w:ilvl="0" w:tplc="62FA71BC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4123408">
    <w:abstractNumId w:val="9"/>
  </w:num>
  <w:num w:numId="2" w16cid:durableId="903222240">
    <w:abstractNumId w:val="9"/>
    <w:lvlOverride w:ilvl="0">
      <w:startOverride w:val="1"/>
    </w:lvlOverride>
  </w:num>
  <w:num w:numId="3" w16cid:durableId="1725173782">
    <w:abstractNumId w:val="10"/>
  </w:num>
  <w:num w:numId="4" w16cid:durableId="1447697522">
    <w:abstractNumId w:val="13"/>
  </w:num>
  <w:num w:numId="5" w16cid:durableId="238826700">
    <w:abstractNumId w:val="8"/>
  </w:num>
  <w:num w:numId="6" w16cid:durableId="373041144">
    <w:abstractNumId w:val="7"/>
  </w:num>
  <w:num w:numId="7" w16cid:durableId="959259491">
    <w:abstractNumId w:val="6"/>
  </w:num>
  <w:num w:numId="8" w16cid:durableId="2115899437">
    <w:abstractNumId w:val="5"/>
  </w:num>
  <w:num w:numId="9" w16cid:durableId="299460753">
    <w:abstractNumId w:val="4"/>
  </w:num>
  <w:num w:numId="10" w16cid:durableId="572929313">
    <w:abstractNumId w:val="3"/>
  </w:num>
  <w:num w:numId="11" w16cid:durableId="49501192">
    <w:abstractNumId w:val="2"/>
  </w:num>
  <w:num w:numId="12" w16cid:durableId="1561399597">
    <w:abstractNumId w:val="1"/>
  </w:num>
  <w:num w:numId="13" w16cid:durableId="865411214">
    <w:abstractNumId w:val="0"/>
  </w:num>
  <w:num w:numId="14" w16cid:durableId="731657396">
    <w:abstractNumId w:val="12"/>
  </w:num>
  <w:num w:numId="15" w16cid:durableId="1574924517">
    <w:abstractNumId w:val="11"/>
  </w:num>
  <w:num w:numId="16" w16cid:durableId="20523358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27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A0AFF"/>
    <w:rsid w:val="000D725C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C4AF2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249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680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06D6D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27157"/>
    <w:rsid w:val="00B47E1E"/>
    <w:rsid w:val="00B54661"/>
    <w:rsid w:val="00B55487"/>
    <w:rsid w:val="00B64870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2084D"/>
    <w:rsid w:val="00C3233C"/>
    <w:rsid w:val="00C35C81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455B"/>
    <w:rsid w:val="00D85CA4"/>
    <w:rsid w:val="00DA4254"/>
    <w:rsid w:val="00DB0B61"/>
    <w:rsid w:val="00DC4E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169EF"/>
    <w:rsid w:val="00F217AB"/>
    <w:rsid w:val="00F35A06"/>
    <w:rsid w:val="00F435D3"/>
    <w:rsid w:val="00F46425"/>
    <w:rsid w:val="00F5078D"/>
    <w:rsid w:val="00F534FB"/>
    <w:rsid w:val="00F56232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16F5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customStyle="1" w:styleId="sc-iwtqsl">
    <w:name w:val="sc-iwtqsl"/>
    <w:basedOn w:val="DefaultParagraphFont"/>
    <w:rsid w:val="00424927"/>
  </w:style>
  <w:style w:type="paragraph" w:styleId="ListParagraph">
    <w:name w:val="List Paragraph"/>
    <w:basedOn w:val="Normal"/>
    <w:uiPriority w:val="34"/>
    <w:unhideWhenUsed/>
    <w:rsid w:val="00B648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870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Manasseh919?tab=repositorie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luxe-biscotti-cf79bf.netlify.app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manasseh-ameyow-6a3298203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nassehameyow/Library/Containers/com.microsoft.Word/Data/Library/Application%20Support/Microsoft/Office/16.0/DTS/Search/%7b0BF0E7D2-C3EE-914E-A38B-663169CFCB2E%7dtf1640248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F02FB74CAD3947A56BC1CF7F474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1C64B-D877-4340-A7EE-2BC51FB1F696}"/>
      </w:docPartPr>
      <w:docPartBody>
        <w:p w:rsidR="00624FAF" w:rsidRDefault="00000000">
          <w:pPr>
            <w:pStyle w:val="90F02FB74CAD3947A56BC1CF7F474DBD"/>
          </w:pPr>
          <w:r w:rsidRPr="009D0878">
            <w:rPr>
              <w:lang w:val="en-GB" w:bidi="en-GB"/>
            </w:rPr>
            <w:t>Address</w:t>
          </w:r>
        </w:p>
      </w:docPartBody>
    </w:docPart>
    <w:docPart>
      <w:docPartPr>
        <w:name w:val="2E30117A597FBD4A8924613B11575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D33F2-DD28-2F47-A0D0-339FAD45EDE1}"/>
      </w:docPartPr>
      <w:docPartBody>
        <w:p w:rsidR="00624FAF" w:rsidRDefault="00000000">
          <w:pPr>
            <w:pStyle w:val="2E30117A597FBD4A8924613B11575A41"/>
          </w:pPr>
          <w:r w:rsidRPr="009D0878">
            <w:rPr>
              <w:lang w:val="en-GB" w:bidi="en-GB"/>
            </w:rPr>
            <w:t>Phone number</w:t>
          </w:r>
        </w:p>
      </w:docPartBody>
    </w:docPart>
    <w:docPart>
      <w:docPartPr>
        <w:name w:val="46AF788E7FC2C640BEAB9DBDD9B2E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D92DE-D652-2747-A1C1-1FA798E23AC7}"/>
      </w:docPartPr>
      <w:docPartBody>
        <w:p w:rsidR="00624FAF" w:rsidRDefault="00000000">
          <w:pPr>
            <w:pStyle w:val="46AF788E7FC2C640BEAB9DBDD9B2E22F"/>
          </w:pPr>
          <w:r w:rsidRPr="009D0878">
            <w:rPr>
              <w:lang w:val="en-GB" w:bidi="en-GB"/>
            </w:rPr>
            <w:t>Email address</w:t>
          </w:r>
        </w:p>
      </w:docPartBody>
    </w:docPart>
    <w:docPart>
      <w:docPartPr>
        <w:name w:val="2012C819AED67842977A42F3F36C9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48AD9-D6AB-294E-9EE4-ED79B7C1B28F}"/>
      </w:docPartPr>
      <w:docPartBody>
        <w:p w:rsidR="00624FAF" w:rsidRDefault="00000000">
          <w:pPr>
            <w:pStyle w:val="2012C819AED67842977A42F3F36C91A0"/>
          </w:pPr>
          <w:r w:rsidRPr="00565B06">
            <w:rPr>
              <w:lang w:val="en-GB" w:bidi="en-GB"/>
            </w:rPr>
            <w:t>Education</w:t>
          </w:r>
        </w:p>
      </w:docPartBody>
    </w:docPart>
    <w:docPart>
      <w:docPartPr>
        <w:name w:val="BDCAB957BFE98140BA65E085EA415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D49EF-30BC-B94E-A3EF-661E77C57422}"/>
      </w:docPartPr>
      <w:docPartBody>
        <w:p w:rsidR="00624FAF" w:rsidRDefault="00000000">
          <w:pPr>
            <w:pStyle w:val="BDCAB957BFE98140BA65E085EA415E3B"/>
          </w:pPr>
          <w:r w:rsidRPr="00565B06">
            <w:rPr>
              <w:lang w:val="en-GB" w:bidi="en-GB"/>
            </w:rPr>
            <w:t>Experience</w:t>
          </w:r>
        </w:p>
      </w:docPartBody>
    </w:docPart>
    <w:docPart>
      <w:docPartPr>
        <w:name w:val="8EDB44948FA257448A0492CDE19D3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99F29-4E81-4F45-AF90-3E61F45E5F46}"/>
      </w:docPartPr>
      <w:docPartBody>
        <w:p w:rsidR="00624FAF" w:rsidRDefault="00000000">
          <w:pPr>
            <w:pStyle w:val="8EDB44948FA257448A0492CDE19D3A5B"/>
          </w:pPr>
          <w:r w:rsidRPr="00565B06">
            <w:rPr>
              <w:lang w:val="en-GB" w:bidi="en-GB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AA"/>
    <w:rsid w:val="00624FAF"/>
    <w:rsid w:val="00B964AA"/>
    <w:rsid w:val="00BD7CF3"/>
    <w:rsid w:val="00FF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H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F02FB74CAD3947A56BC1CF7F474DBD">
    <w:name w:val="90F02FB74CAD3947A56BC1CF7F474DBD"/>
  </w:style>
  <w:style w:type="paragraph" w:customStyle="1" w:styleId="2E30117A597FBD4A8924613B11575A41">
    <w:name w:val="2E30117A597FBD4A8924613B11575A41"/>
  </w:style>
  <w:style w:type="paragraph" w:customStyle="1" w:styleId="46AF788E7FC2C640BEAB9DBDD9B2E22F">
    <w:name w:val="46AF788E7FC2C640BEAB9DBDD9B2E22F"/>
  </w:style>
  <w:style w:type="paragraph" w:customStyle="1" w:styleId="2012C819AED67842977A42F3F36C91A0">
    <w:name w:val="2012C819AED67842977A42F3F36C91A0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BDCAB957BFE98140BA65E085EA415E3B">
    <w:name w:val="BDCAB957BFE98140BA65E085EA415E3B"/>
  </w:style>
  <w:style w:type="paragraph" w:customStyle="1" w:styleId="8EDB44948FA257448A0492CDE19D3A5B">
    <w:name w:val="8EDB44948FA257448A0492CDE19D3A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East Legon,Accra</CompanyAddress>
  <CompanyPhone>+233 20 859 6936</CompanyPhone>
  <CompanyFax/>
  <CompanyEmail>Manasseh919@gmail.com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{0BF0E7D2-C3EE-914E-A38B-663169CFCB2E}tf16402487_win32.dotx</Template>
  <TotalTime>0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2023-04-14T09:58:00Z</dcterms:created>
  <dcterms:modified xsi:type="dcterms:W3CDTF">2023-04-14T09:58:00Z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